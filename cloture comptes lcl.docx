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5CCA" w:rsidRPr="00DA5CCA" w:rsidRDefault="00DA5CCA" w:rsidP="00DA5CCA">
      <w:pPr>
        <w:pStyle w:val="Sansinterligne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A5CCA">
        <w:rPr>
          <w:rFonts w:ascii="Times New Roman" w:eastAsia="Times New Roman" w:hAnsi="Times New Roman" w:cs="Times New Roman"/>
          <w:sz w:val="24"/>
          <w:szCs w:val="24"/>
          <w:lang w:eastAsia="fr-FR"/>
        </w:rPr>
        <w:t>Soulaymane NAJI et Aïcha NAJI</w:t>
      </w:r>
    </w:p>
    <w:p w:rsidR="00DA5CCA" w:rsidRPr="00DA5CCA" w:rsidRDefault="00DA5CCA" w:rsidP="00DA5CCA">
      <w:pPr>
        <w:pStyle w:val="Sansinterligne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A5CCA">
        <w:rPr>
          <w:rFonts w:ascii="Times New Roman" w:eastAsia="Times New Roman" w:hAnsi="Times New Roman" w:cs="Times New Roman"/>
          <w:sz w:val="24"/>
          <w:szCs w:val="24"/>
          <w:lang w:eastAsia="fr-FR"/>
        </w:rPr>
        <w:t>27 avenue des érables</w:t>
      </w:r>
    </w:p>
    <w:p w:rsidR="00DA5CCA" w:rsidRPr="00DA5CCA" w:rsidRDefault="00DA5CCA" w:rsidP="00DA5CCA">
      <w:pPr>
        <w:pStyle w:val="Sansinterligne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A5CCA">
        <w:rPr>
          <w:rFonts w:ascii="Times New Roman" w:eastAsia="Times New Roman" w:hAnsi="Times New Roman" w:cs="Times New Roman"/>
          <w:sz w:val="24"/>
          <w:szCs w:val="24"/>
          <w:lang w:eastAsia="fr-FR"/>
        </w:rPr>
        <w:t>95220 Herblay</w:t>
      </w:r>
    </w:p>
    <w:p w:rsidR="00DA5CCA" w:rsidRDefault="00DA5CCA" w:rsidP="00DA5CC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fr-FR"/>
        </w:rPr>
      </w:pPr>
    </w:p>
    <w:p w:rsidR="00DA5CCA" w:rsidRDefault="00DA5CCA" w:rsidP="00DA5CCA">
      <w:pPr>
        <w:spacing w:after="0" w:line="240" w:lineRule="auto"/>
        <w:ind w:left="5664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LCL Herblay</w:t>
      </w:r>
    </w:p>
    <w:p w:rsidR="00DA5CCA" w:rsidRDefault="00DA5CCA" w:rsidP="00DA5CCA">
      <w:pPr>
        <w:spacing w:after="0" w:line="240" w:lineRule="auto"/>
        <w:ind w:left="5664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3 Rue du Général de Gaulle, </w:t>
      </w:r>
    </w:p>
    <w:p w:rsidR="00DA5CCA" w:rsidRDefault="00DA5CCA" w:rsidP="00DA5CCA">
      <w:pPr>
        <w:spacing w:after="0" w:line="240" w:lineRule="auto"/>
        <w:ind w:left="5664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fr-FR"/>
        </w:rPr>
      </w:pPr>
      <w:r>
        <w:rPr>
          <w:rFonts w:ascii="Arial" w:hAnsi="Arial" w:cs="Arial"/>
          <w:color w:val="222222"/>
          <w:shd w:val="clear" w:color="auto" w:fill="FFFFFF"/>
        </w:rPr>
        <w:t>95220 Herblay</w:t>
      </w:r>
    </w:p>
    <w:p w:rsidR="00DA5CCA" w:rsidRDefault="00DA5CCA" w:rsidP="00DA5CC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fr-FR"/>
        </w:rPr>
      </w:pPr>
    </w:p>
    <w:p w:rsidR="00DA5CCA" w:rsidRPr="00DA5CCA" w:rsidRDefault="00DA5CCA" w:rsidP="00DA5C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A5CC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fr-FR"/>
        </w:rPr>
        <w:t>OBJET</w:t>
      </w:r>
      <w:r w:rsidRPr="00DA5CC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r w:rsidRPr="00DA5CCA">
        <w:rPr>
          <w:rFonts w:ascii="Times New Roman" w:eastAsia="Times New Roman" w:hAnsi="Times New Roman" w:cs="Times New Roman"/>
          <w:sz w:val="24"/>
          <w:szCs w:val="24"/>
          <w:lang w:eastAsia="fr-FR"/>
        </w:rPr>
        <w:t>: Demande de clôture d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 tous nos comptes </w:t>
      </w:r>
      <w:r w:rsidRPr="00DA5CCA">
        <w:rPr>
          <w:rFonts w:ascii="Times New Roman" w:eastAsia="Times New Roman" w:hAnsi="Times New Roman" w:cs="Times New Roman"/>
          <w:sz w:val="24"/>
          <w:szCs w:val="24"/>
          <w:lang w:eastAsia="fr-FR"/>
        </w:rPr>
        <w:t>bancaire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s et livrets.</w:t>
      </w:r>
      <w:r w:rsidRPr="00DA5CCA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DA5CCA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DA5CCA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Madame, Monsieur,</w:t>
      </w:r>
    </w:p>
    <w:p w:rsidR="000C221D" w:rsidRDefault="00DA5CCA" w:rsidP="000C22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A5CCA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Je vous confirme par la présente lettre ma demande de clôture de </w:t>
      </w:r>
      <w:r w:rsidR="000C221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tous nos </w:t>
      </w:r>
      <w:r w:rsidRPr="00DA5CCA">
        <w:rPr>
          <w:rFonts w:ascii="Times New Roman" w:eastAsia="Times New Roman" w:hAnsi="Times New Roman" w:cs="Times New Roman"/>
          <w:sz w:val="24"/>
          <w:szCs w:val="24"/>
          <w:lang w:eastAsia="fr-FR"/>
        </w:rPr>
        <w:t>compte</w:t>
      </w:r>
      <w:r w:rsidR="000C221D">
        <w:rPr>
          <w:rFonts w:ascii="Times New Roman" w:eastAsia="Times New Roman" w:hAnsi="Times New Roman" w:cs="Times New Roman"/>
          <w:sz w:val="24"/>
          <w:szCs w:val="24"/>
          <w:lang w:eastAsia="fr-FR"/>
        </w:rPr>
        <w:t>s</w:t>
      </w:r>
      <w:r w:rsidRPr="00DA5CC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bancaire</w:t>
      </w:r>
      <w:r w:rsidR="000C221D">
        <w:rPr>
          <w:rFonts w:ascii="Times New Roman" w:eastAsia="Times New Roman" w:hAnsi="Times New Roman" w:cs="Times New Roman"/>
          <w:sz w:val="24"/>
          <w:szCs w:val="24"/>
          <w:lang w:eastAsia="fr-FR"/>
        </w:rPr>
        <w:t>s</w:t>
      </w:r>
      <w:r w:rsidRPr="00DA5CC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domicilié dans votre agence bancaire</w:t>
      </w:r>
      <w:r w:rsidR="000C221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Ainsi que tous les comptes épargnes associés et les comptes de nos enfants NAJI Sara et NAJI Ayoub</w:t>
      </w:r>
      <w:r w:rsidRPr="00DA5CCA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DA5CCA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Numéro de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s</w:t>
      </w:r>
      <w:r w:rsidRPr="00DA5CC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compte </w:t>
      </w:r>
      <w:r w:rsidR="000C221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IBAN </w:t>
      </w:r>
      <w:r w:rsidRPr="00DA5CCA">
        <w:rPr>
          <w:rFonts w:ascii="Times New Roman" w:eastAsia="Times New Roman" w:hAnsi="Times New Roman" w:cs="Times New Roman"/>
          <w:sz w:val="24"/>
          <w:szCs w:val="24"/>
          <w:lang w:eastAsia="fr-FR"/>
        </w:rPr>
        <w:t>: </w:t>
      </w:r>
      <w:r w:rsidR="000C221D" w:rsidRPr="000C221D">
        <w:rPr>
          <w:rFonts w:ascii="Times New Roman" w:eastAsia="Times New Roman" w:hAnsi="Times New Roman" w:cs="Times New Roman"/>
          <w:sz w:val="24"/>
          <w:szCs w:val="24"/>
          <w:lang w:eastAsia="fr-FR"/>
        </w:rPr>
        <w:t>FR44 3000 2062 4200 0019 5868 J36</w:t>
      </w:r>
    </w:p>
    <w:p w:rsidR="000C221D" w:rsidRDefault="000C221D" w:rsidP="000C22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C221D">
        <w:rPr>
          <w:rFonts w:ascii="Times New Roman" w:eastAsia="Times New Roman" w:hAnsi="Times New Roman" w:cs="Times New Roman"/>
          <w:sz w:val="24"/>
          <w:szCs w:val="24"/>
          <w:lang w:eastAsia="fr-FR"/>
        </w:rPr>
        <w:t>30002 06242 0000195868J 36</w:t>
      </w:r>
      <w:r w:rsidR="00DA5CCA" w:rsidRPr="00DA5CCA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Nom du titulaire :</w:t>
      </w:r>
      <w:r w:rsidR="00DA5CC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0C221D">
        <w:rPr>
          <w:rFonts w:ascii="Times New Roman" w:eastAsia="Times New Roman" w:hAnsi="Times New Roman" w:cs="Times New Roman"/>
          <w:sz w:val="24"/>
          <w:szCs w:val="24"/>
          <w:lang w:eastAsia="fr-FR"/>
        </w:rPr>
        <w:t>AICHA NAJI</w:t>
      </w:r>
    </w:p>
    <w:p w:rsidR="000C221D" w:rsidRDefault="000C221D" w:rsidP="000C22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0C221D" w:rsidRDefault="000C221D" w:rsidP="000C22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A5CCA">
        <w:rPr>
          <w:rFonts w:ascii="Times New Roman" w:eastAsia="Times New Roman" w:hAnsi="Times New Roman" w:cs="Times New Roman"/>
          <w:sz w:val="24"/>
          <w:szCs w:val="24"/>
          <w:lang w:eastAsia="fr-FR"/>
        </w:rPr>
        <w:t>Numéro de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s</w:t>
      </w:r>
      <w:r w:rsidRPr="00DA5CC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compte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IBAN </w:t>
      </w:r>
      <w:r w:rsidRPr="00DA5CCA">
        <w:rPr>
          <w:rFonts w:ascii="Times New Roman" w:eastAsia="Times New Roman" w:hAnsi="Times New Roman" w:cs="Times New Roman"/>
          <w:sz w:val="24"/>
          <w:szCs w:val="24"/>
          <w:lang w:eastAsia="fr-FR"/>
        </w:rPr>
        <w:t>: </w:t>
      </w:r>
      <w:r w:rsidRPr="000C221D">
        <w:rPr>
          <w:rFonts w:ascii="Times New Roman" w:eastAsia="Times New Roman" w:hAnsi="Times New Roman" w:cs="Times New Roman"/>
          <w:sz w:val="24"/>
          <w:szCs w:val="24"/>
          <w:lang w:eastAsia="fr-FR"/>
        </w:rPr>
        <w:t>FR12 3000 2062 4200 0019 5867 H45</w:t>
      </w:r>
    </w:p>
    <w:p w:rsidR="000C221D" w:rsidRDefault="000C221D" w:rsidP="000C22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C221D">
        <w:rPr>
          <w:rFonts w:ascii="Times New Roman" w:eastAsia="Times New Roman" w:hAnsi="Times New Roman" w:cs="Times New Roman"/>
          <w:sz w:val="24"/>
          <w:szCs w:val="24"/>
          <w:lang w:eastAsia="fr-FR"/>
        </w:rPr>
        <w:t>30002 06242 0000195867H 45</w:t>
      </w:r>
      <w:r w:rsidRPr="00DA5CCA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Nom du titulaire :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0C221D">
        <w:rPr>
          <w:rFonts w:ascii="Times New Roman" w:eastAsia="Times New Roman" w:hAnsi="Times New Roman" w:cs="Times New Roman"/>
          <w:sz w:val="24"/>
          <w:szCs w:val="24"/>
          <w:lang w:eastAsia="fr-FR"/>
        </w:rPr>
        <w:t>SOULAYMANE NAJI</w:t>
      </w:r>
    </w:p>
    <w:p w:rsidR="000C221D" w:rsidRDefault="000C221D" w:rsidP="000C22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0C221D" w:rsidRDefault="000C221D" w:rsidP="000C22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A5CCA">
        <w:rPr>
          <w:rFonts w:ascii="Times New Roman" w:eastAsia="Times New Roman" w:hAnsi="Times New Roman" w:cs="Times New Roman"/>
          <w:sz w:val="24"/>
          <w:szCs w:val="24"/>
          <w:lang w:eastAsia="fr-FR"/>
        </w:rPr>
        <w:t>Numéro de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s</w:t>
      </w:r>
      <w:r w:rsidRPr="00DA5CC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compte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IBAN </w:t>
      </w:r>
      <w:r w:rsidRPr="00DA5CCA">
        <w:rPr>
          <w:rFonts w:ascii="Times New Roman" w:eastAsia="Times New Roman" w:hAnsi="Times New Roman" w:cs="Times New Roman"/>
          <w:sz w:val="24"/>
          <w:szCs w:val="24"/>
          <w:lang w:eastAsia="fr-FR"/>
        </w:rPr>
        <w:t>: </w:t>
      </w:r>
      <w:r w:rsidRPr="000C221D">
        <w:rPr>
          <w:rFonts w:ascii="Times New Roman" w:eastAsia="Times New Roman" w:hAnsi="Times New Roman" w:cs="Times New Roman"/>
          <w:sz w:val="24"/>
          <w:szCs w:val="24"/>
          <w:lang w:eastAsia="fr-FR"/>
        </w:rPr>
        <w:t>FR65 3000 2062 4200 0019 5857 F60</w:t>
      </w:r>
    </w:p>
    <w:p w:rsidR="000C221D" w:rsidRDefault="000C221D" w:rsidP="000C221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C221D">
        <w:rPr>
          <w:rFonts w:ascii="Times New Roman" w:eastAsia="Times New Roman" w:hAnsi="Times New Roman" w:cs="Times New Roman"/>
          <w:sz w:val="24"/>
          <w:szCs w:val="24"/>
          <w:lang w:eastAsia="fr-FR"/>
        </w:rPr>
        <w:t>30002 06242 0000195857F 60</w:t>
      </w:r>
      <w:r w:rsidRPr="00DA5CCA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Nom du titulaire :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M OU MME SOULAYMANE </w:t>
      </w:r>
      <w:r w:rsidRPr="000C221D">
        <w:rPr>
          <w:rFonts w:ascii="Times New Roman" w:eastAsia="Times New Roman" w:hAnsi="Times New Roman" w:cs="Times New Roman"/>
          <w:sz w:val="24"/>
          <w:szCs w:val="24"/>
          <w:lang w:eastAsia="fr-FR"/>
        </w:rPr>
        <w:t>NAJI</w:t>
      </w:r>
    </w:p>
    <w:p w:rsidR="000C221D" w:rsidRDefault="00DA5CCA" w:rsidP="000C221D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A5CCA">
        <w:rPr>
          <w:rFonts w:ascii="Times New Roman" w:eastAsia="Times New Roman" w:hAnsi="Times New Roman" w:cs="Times New Roman"/>
          <w:sz w:val="24"/>
          <w:szCs w:val="24"/>
          <w:lang w:eastAsia="fr-FR"/>
        </w:rPr>
        <w:t>Merci d'effectuer le virement du solde de ce compte sur le compte bancaire suivant :</w:t>
      </w:r>
    </w:p>
    <w:p w:rsidR="00DA5CCA" w:rsidRPr="00DA5CCA" w:rsidRDefault="000C221D" w:rsidP="000C221D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IBAN : </w:t>
      </w:r>
      <w:r w:rsidRPr="000C221D">
        <w:rPr>
          <w:rFonts w:ascii="Times New Roman" w:eastAsia="Times New Roman" w:hAnsi="Times New Roman" w:cs="Times New Roman"/>
          <w:sz w:val="24"/>
          <w:szCs w:val="24"/>
          <w:lang w:eastAsia="fr-FR"/>
        </w:rPr>
        <w:t>FR76 3005 6001 2101 2101 6610 447</w:t>
      </w:r>
      <w:r w:rsidR="00DA5CCA" w:rsidRPr="00DA5CCA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BIC : </w:t>
      </w:r>
      <w:r w:rsidRPr="000C221D">
        <w:rPr>
          <w:rFonts w:ascii="Times New Roman" w:eastAsia="Times New Roman" w:hAnsi="Times New Roman" w:cs="Times New Roman"/>
          <w:sz w:val="24"/>
          <w:szCs w:val="24"/>
          <w:lang w:eastAsia="fr-FR"/>
        </w:rPr>
        <w:t>CCFRFRPP</w:t>
      </w:r>
      <w:r w:rsidRPr="00DA5CC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DA5CCA" w:rsidRPr="00DA5CCA">
        <w:rPr>
          <w:rFonts w:ascii="Times New Roman" w:eastAsia="Times New Roman" w:hAnsi="Times New Roman" w:cs="Times New Roman"/>
          <w:sz w:val="24"/>
          <w:szCs w:val="24"/>
          <w:lang w:eastAsia="fr-FR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voir </w:t>
      </w:r>
      <w:r w:rsidR="00DA5CCA" w:rsidRPr="00DA5CCA">
        <w:rPr>
          <w:rFonts w:ascii="Times New Roman" w:eastAsia="Times New Roman" w:hAnsi="Times New Roman" w:cs="Times New Roman"/>
          <w:sz w:val="24"/>
          <w:szCs w:val="24"/>
          <w:lang w:eastAsia="fr-FR"/>
        </w:rPr>
        <w:t>RIB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joint à cette présente lettre</w:t>
      </w:r>
      <w:r w:rsidR="00DA5CCA" w:rsidRPr="00DA5CCA">
        <w:rPr>
          <w:rFonts w:ascii="Times New Roman" w:eastAsia="Times New Roman" w:hAnsi="Times New Roman" w:cs="Times New Roman"/>
          <w:sz w:val="24"/>
          <w:szCs w:val="24"/>
          <w:lang w:eastAsia="fr-FR"/>
        </w:rPr>
        <w:t>)</w:t>
      </w:r>
      <w:r w:rsidR="00DA5CCA" w:rsidRPr="00DA5CCA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="00DA5CCA" w:rsidRPr="00DA5CCA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Je souhaite que cette clôture prenne effet sans délai, dès réception de la présente lettre.</w:t>
      </w:r>
      <w:r w:rsidR="00DA5CCA" w:rsidRPr="00DA5CCA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Veuillez agréer, Madame, Monsieur, l’expression de mes salutations distinguées.</w:t>
      </w:r>
    </w:p>
    <w:p w:rsidR="00DA5CCA" w:rsidRPr="00DA5CCA" w:rsidRDefault="00DA5CCA" w:rsidP="00DA5C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A5CCA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Soulaymane NAJI et Aïcha NAJI</w:t>
      </w:r>
    </w:p>
    <w:p w:rsidR="00DA5CCA" w:rsidRPr="00DA5CCA" w:rsidRDefault="00DA5CCA" w:rsidP="00DA5C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A5CC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Fait à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Herblay</w:t>
      </w:r>
      <w:r w:rsidRPr="00DA5CC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le </w:t>
      </w:r>
      <w:r w:rsidR="004121C2">
        <w:rPr>
          <w:rFonts w:ascii="Times New Roman" w:eastAsia="Times New Roman" w:hAnsi="Times New Roman" w:cs="Times New Roman"/>
          <w:sz w:val="24"/>
          <w:szCs w:val="24"/>
          <w:lang w:eastAsia="fr-FR"/>
        </w:rPr>
        <w:t>26</w:t>
      </w:r>
      <w:bookmarkStart w:id="0" w:name="_GoBack"/>
      <w:bookmarkEnd w:id="0"/>
      <w:r w:rsidRPr="00DA5CCA">
        <w:rPr>
          <w:rFonts w:ascii="Times New Roman" w:eastAsia="Times New Roman" w:hAnsi="Times New Roman" w:cs="Times New Roman"/>
          <w:sz w:val="24"/>
          <w:szCs w:val="24"/>
          <w:lang w:eastAsia="fr-FR"/>
        </w:rPr>
        <w:t>/1</w:t>
      </w:r>
      <w:r w:rsidR="00DE262D">
        <w:rPr>
          <w:rFonts w:ascii="Times New Roman" w:eastAsia="Times New Roman" w:hAnsi="Times New Roman" w:cs="Times New Roman"/>
          <w:sz w:val="24"/>
          <w:szCs w:val="24"/>
          <w:lang w:eastAsia="fr-FR"/>
        </w:rPr>
        <w:t>2</w:t>
      </w:r>
      <w:r w:rsidRPr="00DA5CCA">
        <w:rPr>
          <w:rFonts w:ascii="Times New Roman" w:eastAsia="Times New Roman" w:hAnsi="Times New Roman" w:cs="Times New Roman"/>
          <w:sz w:val="24"/>
          <w:szCs w:val="24"/>
          <w:lang w:eastAsia="fr-FR"/>
        </w:rPr>
        <w:t>/2018</w:t>
      </w:r>
    </w:p>
    <w:p w:rsidR="0068169D" w:rsidRDefault="0068169D"/>
    <w:sectPr w:rsidR="006816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CCA"/>
    <w:rsid w:val="000C221D"/>
    <w:rsid w:val="004121C2"/>
    <w:rsid w:val="0068169D"/>
    <w:rsid w:val="00A804F0"/>
    <w:rsid w:val="00DA5CCA"/>
    <w:rsid w:val="00DE2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3A3668"/>
  <w15:chartTrackingRefBased/>
  <w15:docId w15:val="{D083B221-E91D-468A-82A3-61086543B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DA5CC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A5C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Sansinterligne">
    <w:name w:val="No Spacing"/>
    <w:uiPriority w:val="1"/>
    <w:qFormat/>
    <w:rsid w:val="00DA5CCA"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C22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C221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85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3AB2A0F6.dotm</Template>
  <TotalTime>23</TotalTime>
  <Pages>1</Pages>
  <Words>188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SOULAYMANE NAJI</dc:creator>
  <cp:keywords/>
  <dc:description/>
  <cp:lastModifiedBy>SOULAYMANE NAJI</cp:lastModifiedBy>
  <cp:revision>3</cp:revision>
  <cp:lastPrinted>2018-11-23T17:53:00Z</cp:lastPrinted>
  <dcterms:created xsi:type="dcterms:W3CDTF">2018-11-23T17:33:00Z</dcterms:created>
  <dcterms:modified xsi:type="dcterms:W3CDTF">2018-12-24T10:25:00Z</dcterms:modified>
</cp:coreProperties>
</file>